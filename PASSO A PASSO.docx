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E4E9" w14:textId="77777777" w:rsidR="00E22EF2" w:rsidRDefault="00E22EF2" w:rsidP="00E22EF2">
      <w:r>
        <w:t xml:space="preserve">Para poder preencher os </w:t>
      </w:r>
      <w:proofErr w:type="spellStart"/>
      <w:r>
        <w:t>Templates</w:t>
      </w:r>
      <w:proofErr w:type="spellEnd"/>
      <w:r>
        <w:t xml:space="preserve"> com suas informações, você precisa do</w:t>
      </w:r>
      <w:r>
        <w:t xml:space="preserve"> Adobe Acrobat DC, se você não possui, é só baixar </w:t>
      </w:r>
      <w:hyperlink r:id="rId8" w:history="1">
        <w:r w:rsidRPr="00E22EF2">
          <w:rPr>
            <w:rStyle w:val="Hyperlink"/>
          </w:rPr>
          <w:t>aqui</w:t>
        </w:r>
      </w:hyperlink>
      <w:r>
        <w:t>.</w:t>
      </w:r>
    </w:p>
    <w:p w14:paraId="0C25D8C6" w14:textId="77777777" w:rsidR="00E22EF2" w:rsidRDefault="00E22EF2" w:rsidP="00E22EF2"/>
    <w:p w14:paraId="1E519030" w14:textId="77777777" w:rsidR="00E22EF2" w:rsidRDefault="00E22EF2" w:rsidP="00E22EF2">
      <w:r>
        <w:t xml:space="preserve">Após ter o Adobe Acrobat DC em seu computador, baixe o </w:t>
      </w:r>
      <w:proofErr w:type="spellStart"/>
      <w:r>
        <w:t>Template</w:t>
      </w:r>
      <w:proofErr w:type="spellEnd"/>
      <w:r>
        <w:t xml:space="preserve"> e:</w:t>
      </w:r>
    </w:p>
    <w:p w14:paraId="5AC404DE" w14:textId="77777777" w:rsidR="00E22EF2" w:rsidRDefault="00E22EF2" w:rsidP="00E22EF2"/>
    <w:p w14:paraId="32183D01" w14:textId="6B621683" w:rsidR="00E22EF2" w:rsidRDefault="00E22EF2" w:rsidP="00E22EF2">
      <w:pPr>
        <w:pStyle w:val="PargrafodaLista"/>
        <w:numPr>
          <w:ilvl w:val="0"/>
          <w:numId w:val="10"/>
        </w:numPr>
      </w:pPr>
      <w:r>
        <w:t>Abra o arquivo;</w:t>
      </w:r>
    </w:p>
    <w:p w14:paraId="7100C267" w14:textId="663A0325" w:rsidR="00E22EF2" w:rsidRDefault="00E22EF2" w:rsidP="00E22EF2">
      <w:pPr>
        <w:pStyle w:val="PargrafodaLista"/>
        <w:numPr>
          <w:ilvl w:val="0"/>
          <w:numId w:val="10"/>
        </w:numPr>
      </w:pPr>
      <w:r>
        <w:t>Clique em Editar o Arquivo;</w:t>
      </w:r>
    </w:p>
    <w:p w14:paraId="04CBF701" w14:textId="1FCFA64D" w:rsidR="00E22EF2" w:rsidRDefault="00E22EF2" w:rsidP="00E22EF2"/>
    <w:p w14:paraId="7C2B8FA4" w14:textId="7E5682E7" w:rsidR="00E22EF2" w:rsidRDefault="00E22EF2" w:rsidP="00E22E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0F2D5" wp14:editId="1F864D77">
                <wp:simplePos x="0" y="0"/>
                <wp:positionH relativeFrom="column">
                  <wp:posOffset>4535661</wp:posOffset>
                </wp:positionH>
                <wp:positionV relativeFrom="paragraph">
                  <wp:posOffset>228792</wp:posOffset>
                </wp:positionV>
                <wp:extent cx="0" cy="215660"/>
                <wp:effectExtent l="76200" t="0" r="57150" b="5143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F5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57.15pt;margin-top:18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92C84C" wp14:editId="4ACFF013">
            <wp:extent cx="5252188" cy="243205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8" t="10236" r="727" b="9586"/>
                    <a:stretch/>
                  </pic:blipFill>
                  <pic:spPr bwMode="auto">
                    <a:xfrm>
                      <a:off x="0" y="0"/>
                      <a:ext cx="5253462" cy="243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8CC5B" w14:textId="05B5C48F" w:rsidR="00E22EF2" w:rsidRDefault="00E22EF2" w:rsidP="00E22EF2"/>
    <w:p w14:paraId="29425401" w14:textId="2C86EB1F" w:rsidR="00E22EF2" w:rsidRDefault="00E22EF2" w:rsidP="00E22EF2">
      <w:pPr>
        <w:pStyle w:val="PargrafodaLista"/>
        <w:numPr>
          <w:ilvl w:val="0"/>
          <w:numId w:val="10"/>
        </w:numPr>
      </w:pPr>
      <w:r>
        <w:t xml:space="preserve">Preencha e complemente com as informações necessárias. </w:t>
      </w:r>
    </w:p>
    <w:p w14:paraId="4EF6BCAF" w14:textId="3B5BFDDA" w:rsidR="00E22EF2" w:rsidRDefault="00E22EF2" w:rsidP="00E22EF2"/>
    <w:p w14:paraId="53265AB4" w14:textId="442BB26D" w:rsidR="00E22EF2" w:rsidRDefault="00E22EF2" w:rsidP="00E22EF2">
      <w:r>
        <w:rPr>
          <w:noProof/>
        </w:rPr>
        <w:drawing>
          <wp:inline distT="0" distB="0" distL="0" distR="0" wp14:anchorId="247D9DFB" wp14:editId="504A0EEE">
            <wp:extent cx="5396230" cy="26569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18" r="-10" b="7302"/>
                    <a:stretch/>
                  </pic:blipFill>
                  <pic:spPr bwMode="auto">
                    <a:xfrm>
                      <a:off x="0" y="0"/>
                      <a:ext cx="5396792" cy="265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8E400" w14:textId="7D008229" w:rsidR="00E22EF2" w:rsidRDefault="00E22EF2" w:rsidP="00E22EF2"/>
    <w:p w14:paraId="1DFD1D9C" w14:textId="77777777" w:rsidR="00E22EF2" w:rsidRDefault="00E22EF2" w:rsidP="00E22EF2">
      <w:r>
        <w:t>Cuidado!!</w:t>
      </w:r>
    </w:p>
    <w:p w14:paraId="178E5B81" w14:textId="17A64DBC" w:rsidR="00E22EF2" w:rsidRDefault="00E22EF2" w:rsidP="00E22EF2">
      <w:r>
        <w:t>Não altere o conteúdo, mas apenas as informações que estão destacadas para isso.</w:t>
      </w:r>
    </w:p>
    <w:p w14:paraId="6200E68F" w14:textId="77777777" w:rsidR="00E22EF2" w:rsidRPr="00E22EF2" w:rsidRDefault="00E22EF2" w:rsidP="00E22EF2"/>
    <w:sectPr w:rsidR="00E22EF2" w:rsidRPr="00E22EF2" w:rsidSect="00E10CAA">
      <w:headerReference w:type="default" r:id="rId11"/>
      <w:footerReference w:type="default" r:id="rId12"/>
      <w:pgSz w:w="11900" w:h="16840" w:code="9"/>
      <w:pgMar w:top="1418" w:right="1701" w:bottom="1418" w:left="1701" w:header="624" w:footer="624" w:gutter="0"/>
      <w:pgBorders w:offsetFrom="page">
        <w:top w:val="single" w:sz="48" w:space="0" w:color="D76662"/>
        <w:left w:val="single" w:sz="48" w:space="0" w:color="D76662"/>
        <w:bottom w:val="single" w:sz="48" w:space="0" w:color="D76662"/>
        <w:right w:val="single" w:sz="48" w:space="0" w:color="D7666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1D32C" w14:textId="77777777" w:rsidR="00E22EF2" w:rsidRDefault="00E22EF2" w:rsidP="00AE6873">
      <w:r>
        <w:separator/>
      </w:r>
    </w:p>
  </w:endnote>
  <w:endnote w:type="continuationSeparator" w:id="0">
    <w:p w14:paraId="344EF161" w14:textId="77777777" w:rsidR="00E22EF2" w:rsidRDefault="00E22EF2" w:rsidP="00AE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D0B19" w14:textId="77777777" w:rsidR="00AE6873" w:rsidRDefault="00AE6873">
    <w:pPr>
      <w:pStyle w:val="Rodap"/>
    </w:pPr>
  </w:p>
  <w:p w14:paraId="79CF9346" w14:textId="77777777" w:rsidR="00AE6873" w:rsidRDefault="00AE6873">
    <w:pPr>
      <w:pStyle w:val="Rodap"/>
    </w:pPr>
    <w:r>
      <w:rPr>
        <w:noProof/>
      </w:rPr>
      <w:drawing>
        <wp:inline distT="0" distB="0" distL="0" distR="0" wp14:anchorId="60F426A3" wp14:editId="117B21A5">
          <wp:extent cx="5396230" cy="915670"/>
          <wp:effectExtent l="0" t="0" r="1270" b="0"/>
          <wp:docPr id="17" name="Imagem 17" descr="Uma imagem contendo desenho, fl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n8_roda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6230" cy="91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E2E6" w14:textId="77777777" w:rsidR="00E22EF2" w:rsidRDefault="00E22EF2" w:rsidP="00AE6873">
      <w:r>
        <w:separator/>
      </w:r>
    </w:p>
  </w:footnote>
  <w:footnote w:type="continuationSeparator" w:id="0">
    <w:p w14:paraId="50DA422E" w14:textId="77777777" w:rsidR="00E22EF2" w:rsidRDefault="00E22EF2" w:rsidP="00AE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8A187" w14:textId="77777777" w:rsidR="006313FB" w:rsidRDefault="006313FB">
    <w:pPr>
      <w:pStyle w:val="Cabealho"/>
      <w:rPr>
        <w:noProof/>
      </w:rPr>
    </w:pPr>
  </w:p>
  <w:p w14:paraId="6DE99421" w14:textId="77777777" w:rsidR="006313FB" w:rsidRDefault="006313FB">
    <w:pPr>
      <w:pStyle w:val="Cabealho"/>
    </w:pPr>
  </w:p>
  <w:p w14:paraId="34E498E5" w14:textId="77777777" w:rsidR="00E10CAA" w:rsidRDefault="00E10C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7AF"/>
    <w:multiLevelType w:val="hybridMultilevel"/>
    <w:tmpl w:val="2AAC7A74"/>
    <w:lvl w:ilvl="0" w:tplc="67B27C1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0FE6"/>
    <w:multiLevelType w:val="multilevel"/>
    <w:tmpl w:val="2FA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D5366"/>
    <w:multiLevelType w:val="multilevel"/>
    <w:tmpl w:val="5D6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F56B5"/>
    <w:multiLevelType w:val="multilevel"/>
    <w:tmpl w:val="6692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020D6"/>
    <w:multiLevelType w:val="multilevel"/>
    <w:tmpl w:val="E924B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018DE"/>
    <w:multiLevelType w:val="multilevel"/>
    <w:tmpl w:val="6196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A42"/>
    <w:multiLevelType w:val="multilevel"/>
    <w:tmpl w:val="9D62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8406D"/>
    <w:multiLevelType w:val="multilevel"/>
    <w:tmpl w:val="D2C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E1D98"/>
    <w:multiLevelType w:val="multilevel"/>
    <w:tmpl w:val="F36A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42776"/>
    <w:multiLevelType w:val="hybridMultilevel"/>
    <w:tmpl w:val="D5A82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F2"/>
    <w:rsid w:val="00141EC1"/>
    <w:rsid w:val="001A315E"/>
    <w:rsid w:val="001E0D95"/>
    <w:rsid w:val="00297B40"/>
    <w:rsid w:val="00346B60"/>
    <w:rsid w:val="00352807"/>
    <w:rsid w:val="003F7C78"/>
    <w:rsid w:val="004F7B8B"/>
    <w:rsid w:val="006313FB"/>
    <w:rsid w:val="006C79CB"/>
    <w:rsid w:val="006F57F5"/>
    <w:rsid w:val="007722B9"/>
    <w:rsid w:val="00780038"/>
    <w:rsid w:val="008C429D"/>
    <w:rsid w:val="00946C61"/>
    <w:rsid w:val="0095146E"/>
    <w:rsid w:val="00A14B85"/>
    <w:rsid w:val="00A95C82"/>
    <w:rsid w:val="00AA2D9D"/>
    <w:rsid w:val="00AE6873"/>
    <w:rsid w:val="00C46C9C"/>
    <w:rsid w:val="00CB732E"/>
    <w:rsid w:val="00DD4A8C"/>
    <w:rsid w:val="00E10CAA"/>
    <w:rsid w:val="00E22EF2"/>
    <w:rsid w:val="00EA118A"/>
    <w:rsid w:val="00F8471B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AE87F"/>
  <w15:chartTrackingRefBased/>
  <w15:docId w15:val="{4497072A-9DBF-473A-AB23-19D68CA9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68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E6873"/>
  </w:style>
  <w:style w:type="paragraph" w:styleId="Rodap">
    <w:name w:val="footer"/>
    <w:basedOn w:val="Normal"/>
    <w:link w:val="RodapChar"/>
    <w:uiPriority w:val="99"/>
    <w:unhideWhenUsed/>
    <w:rsid w:val="00AE68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E6873"/>
  </w:style>
  <w:style w:type="paragraph" w:styleId="SemEspaamento">
    <w:name w:val="No Spacing"/>
    <w:uiPriority w:val="1"/>
    <w:qFormat/>
    <w:rsid w:val="00AE687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3F7C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3F7C78"/>
  </w:style>
  <w:style w:type="paragraph" w:styleId="PargrafodaLista">
    <w:name w:val="List Paragraph"/>
    <w:basedOn w:val="Normal"/>
    <w:uiPriority w:val="34"/>
    <w:qFormat/>
    <w:rsid w:val="007722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2E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bat.adobe.com/br/pt/acrobat/how-to/pdf-editor-pdf-fil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dal\OneDrive\&#193;rea%20de%20Trabalho\CONTRATOS%20N8\PRONTOS\DISTRATO%20AO%20CONTRATO%20%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8F25-4B5B-4C0B-8B3A-17A1EF5A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DISTRATO AO CONTRATO  </Template>
  <TotalTime>12</TotalTime>
  <Pages>1</Pages>
  <Words>73</Words>
  <Characters>415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Brancato</dc:creator>
  <cp:keywords/>
  <dc:description/>
  <cp:lastModifiedBy>MARIANA BRANCATO SOARES DALBLON</cp:lastModifiedBy>
  <cp:revision>1</cp:revision>
  <cp:lastPrinted>2020-05-05T14:48:00Z</cp:lastPrinted>
  <dcterms:created xsi:type="dcterms:W3CDTF">2020-05-05T14:58:00Z</dcterms:created>
  <dcterms:modified xsi:type="dcterms:W3CDTF">2020-05-05T20:07:00Z</dcterms:modified>
</cp:coreProperties>
</file>